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3E8D" w14:textId="77777777" w:rsidR="00BF6F86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6D4AF4CA" wp14:editId="6F9DCB03">
            <wp:simplePos x="0" y="0"/>
            <wp:positionH relativeFrom="margin">
              <wp:posOffset>3543299</wp:posOffset>
            </wp:positionH>
            <wp:positionV relativeFrom="margin">
              <wp:posOffset>-209553</wp:posOffset>
            </wp:positionV>
            <wp:extent cx="1504946" cy="2002124"/>
            <wp:effectExtent l="0" t="0" r="4" b="0"/>
            <wp:wrapSquare wrapText="bothSides"/>
            <wp:docPr id="156963404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46" cy="20021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t>Nume</w:t>
      </w:r>
      <w:proofErr w:type="spellEnd"/>
      <w:r>
        <w:t xml:space="preserve">: Varo </w:t>
      </w:r>
    </w:p>
    <w:p w14:paraId="50607393" w14:textId="77777777" w:rsidR="00BF6F86" w:rsidRDefault="00000000">
      <w:proofErr w:type="spellStart"/>
      <w:r>
        <w:t>Prenume</w:t>
      </w:r>
      <w:proofErr w:type="spellEnd"/>
      <w:r>
        <w:t xml:space="preserve">: Gabriela-Bianca                                       </w:t>
      </w:r>
    </w:p>
    <w:p w14:paraId="1F3EABC4" w14:textId="77777777" w:rsidR="00BF6F86" w:rsidRDefault="00000000">
      <w:r>
        <w:t>Data nasterii:22.06.2005</w:t>
      </w:r>
    </w:p>
    <w:p w14:paraId="42503E1E" w14:textId="77777777" w:rsidR="00BF6F86" w:rsidRDefault="00000000">
      <w:proofErr w:type="spellStart"/>
      <w:r>
        <w:t>Telefon</w:t>
      </w:r>
      <w:proofErr w:type="spellEnd"/>
      <w:r>
        <w:t>: 0760034730</w:t>
      </w:r>
    </w:p>
    <w:p w14:paraId="1B6BDC6B" w14:textId="77777777" w:rsidR="00BF6F86" w:rsidRDefault="00000000">
      <w:r>
        <w:t xml:space="preserve">Email: </w:t>
      </w:r>
      <w:hyperlink r:id="rId8" w:history="1">
        <w:r>
          <w:rPr>
            <w:rStyle w:val="Hyperlink"/>
          </w:rPr>
          <w:t>gabrielavaro22@gmail.com</w:t>
        </w:r>
      </w:hyperlink>
    </w:p>
    <w:p w14:paraId="13F3AE58" w14:textId="77777777" w:rsidR="00BF6F86" w:rsidRDefault="00000000">
      <w:proofErr w:type="gramStart"/>
      <w:r>
        <w:t>“ Un</w:t>
      </w:r>
      <w:proofErr w:type="gramEnd"/>
      <w:r>
        <w:t xml:space="preserve"> gram de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valoreaza</w:t>
      </w:r>
      <w:proofErr w:type="spellEnd"/>
      <w:r>
        <w:t xml:space="preserve"> cat un kilogram de </w:t>
      </w:r>
      <w:proofErr w:type="spellStart"/>
      <w:r>
        <w:t>teorie</w:t>
      </w:r>
      <w:proofErr w:type="spellEnd"/>
      <w:r>
        <w:t>.”</w:t>
      </w:r>
    </w:p>
    <w:p w14:paraId="067425A9" w14:textId="77777777" w:rsidR="00BF6F86" w:rsidRDefault="00BF6F86"/>
    <w:p w14:paraId="30D58702" w14:textId="77777777" w:rsidR="00BF6F86" w:rsidRDefault="00000000">
      <w:r>
        <w:t xml:space="preserve">Discipline: </w:t>
      </w:r>
    </w:p>
    <w:p w14:paraId="0AA91D90" w14:textId="77777777" w:rsidR="00BF6F86" w:rsidRDefault="00000000">
      <w:pPr>
        <w:pStyle w:val="ListParagraph"/>
        <w:numPr>
          <w:ilvl w:val="0"/>
          <w:numId w:val="1"/>
        </w:num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- </w:t>
      </w:r>
      <w:hyperlink r:id="rId9" w:history="1">
        <w:r>
          <w:rPr>
            <w:rStyle w:val="Hyperlink"/>
          </w:rPr>
          <w:t>https://etti.utcluj.ro/files/Acasa/Site/FiseDisciplina/EaRo/04a.pdf</w:t>
        </w:r>
      </w:hyperlink>
    </w:p>
    <w:p w14:paraId="14DFDBE1" w14:textId="77777777" w:rsidR="00BF6F86" w:rsidRDefault="00000000">
      <w:pPr>
        <w:pStyle w:val="ListParagraph"/>
        <w:numPr>
          <w:ilvl w:val="0"/>
          <w:numId w:val="1"/>
        </w:numPr>
      </w:pPr>
      <w:proofErr w:type="spellStart"/>
      <w:r>
        <w:t>Infomatica</w:t>
      </w:r>
      <w:proofErr w:type="spellEnd"/>
      <w:r>
        <w:t xml:space="preserve"> </w:t>
      </w:r>
      <w:proofErr w:type="spellStart"/>
      <w:r>
        <w:t>aplicata</w:t>
      </w:r>
      <w:proofErr w:type="spellEnd"/>
    </w:p>
    <w:p w14:paraId="6B0313EA" w14:textId="77777777" w:rsidR="00BF6F86" w:rsidRDefault="00000000">
      <w:pPr>
        <w:pStyle w:val="ListParagraph"/>
        <w:ind w:left="660"/>
      </w:pPr>
      <w:hyperlink r:id="rId10" w:history="1">
        <w:r>
          <w:rPr>
            <w:rStyle w:val="Hyperlink"/>
          </w:rPr>
          <w:t>https://etti.utcluj.ro/files/Acasa/Site/FiseDisciplina/EaRo/06.pdf</w:t>
        </w:r>
      </w:hyperlink>
    </w:p>
    <w:p w14:paraId="701FD54A" w14:textId="77777777" w:rsidR="00BF6F86" w:rsidRDefault="00000000">
      <w:pPr>
        <w:pStyle w:val="ListParagraph"/>
        <w:numPr>
          <w:ilvl w:val="0"/>
          <w:numId w:val="1"/>
        </w:numPr>
      </w:pPr>
      <w:r>
        <w:t xml:space="preserve">Analiza </w:t>
      </w:r>
      <w:proofErr w:type="spellStart"/>
      <w:r>
        <w:t>Matematica</w:t>
      </w:r>
      <w:proofErr w:type="spellEnd"/>
    </w:p>
    <w:p w14:paraId="10467DA2" w14:textId="77777777" w:rsidR="00BF6F86" w:rsidRDefault="00000000">
      <w:pPr>
        <w:pStyle w:val="ListParagraph"/>
        <w:ind w:left="660"/>
      </w:pPr>
      <w:hyperlink r:id="rId11" w:history="1">
        <w:r>
          <w:rPr>
            <w:rStyle w:val="Hyperlink"/>
          </w:rPr>
          <w:t>https://etti.utcluj.ro/files/Acasa/Site/FiseDisciplina/EaRo/01a.pdf</w:t>
        </w:r>
      </w:hyperlink>
    </w:p>
    <w:p w14:paraId="7B4E6C2A" w14:textId="77777777" w:rsidR="00BF6F86" w:rsidRDefault="00000000">
      <w:pPr>
        <w:pStyle w:val="ListParagraph"/>
        <w:numPr>
          <w:ilvl w:val="0"/>
          <w:numId w:val="1"/>
        </w:numPr>
      </w:pPr>
      <w:proofErr w:type="spellStart"/>
      <w:r>
        <w:t>Componente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circuite</w:t>
      </w:r>
      <w:proofErr w:type="spellEnd"/>
      <w:r>
        <w:t xml:space="preserve"> passive</w:t>
      </w:r>
    </w:p>
    <w:p w14:paraId="0A988FEE" w14:textId="77777777" w:rsidR="00BF6F86" w:rsidRDefault="00000000">
      <w:pPr>
        <w:pStyle w:val="ListParagraph"/>
        <w:ind w:left="660"/>
      </w:pPr>
      <w:hyperlink r:id="rId12" w:history="1">
        <w:r>
          <w:rPr>
            <w:rStyle w:val="Hyperlink"/>
          </w:rPr>
          <w:t>https://etti.utcluj.ro/files/Acasa/Site/FiseDisciplina/EaRo/05a.pdf</w:t>
        </w:r>
      </w:hyperlink>
    </w:p>
    <w:p w14:paraId="19D65CEE" w14:textId="77777777" w:rsidR="00BF6F86" w:rsidRDefault="00BF6F86"/>
    <w:p w14:paraId="4FB7C42B" w14:textId="77777777" w:rsidR="00BF6F86" w:rsidRDefault="00000000">
      <w:r>
        <w:t>Hobby-</w:t>
      </w:r>
      <w:proofErr w:type="spellStart"/>
      <w:r>
        <w:t>uri</w:t>
      </w:r>
      <w:proofErr w:type="spellEnd"/>
      <w:r>
        <w:t>:</w:t>
      </w:r>
    </w:p>
    <w:p w14:paraId="57ED77D1" w14:textId="77777777" w:rsidR="00BF6F86" w:rsidRDefault="00000000">
      <w:pPr>
        <w:pStyle w:val="ListParagraph"/>
        <w:numPr>
          <w:ilvl w:val="0"/>
          <w:numId w:val="2"/>
        </w:numPr>
      </w:pPr>
      <w:proofErr w:type="spellStart"/>
      <w:r>
        <w:t>Desenul</w:t>
      </w:r>
      <w:proofErr w:type="spellEnd"/>
    </w:p>
    <w:p w14:paraId="4C1A70BB" w14:textId="77777777" w:rsidR="00BF6F86" w:rsidRDefault="00000000">
      <w:pPr>
        <w:pStyle w:val="ListParagraph"/>
        <w:numPr>
          <w:ilvl w:val="0"/>
          <w:numId w:val="2"/>
        </w:numPr>
      </w:pPr>
      <w:proofErr w:type="spellStart"/>
      <w:r>
        <w:t>Calatoritul</w:t>
      </w:r>
      <w:proofErr w:type="spellEnd"/>
    </w:p>
    <w:p w14:paraId="2D638DAD" w14:textId="77777777" w:rsidR="00BF6F86" w:rsidRDefault="00000000">
      <w:pPr>
        <w:pStyle w:val="ListParagraph"/>
        <w:numPr>
          <w:ilvl w:val="0"/>
          <w:numId w:val="2"/>
        </w:numPr>
      </w:pPr>
      <w:proofErr w:type="spellStart"/>
      <w:r>
        <w:t>Fotografia</w:t>
      </w:r>
      <w:proofErr w:type="spellEnd"/>
    </w:p>
    <w:p w14:paraId="5F3EF439" w14:textId="77777777" w:rsidR="00BF6F86" w:rsidRDefault="00000000">
      <w:pPr>
        <w:pStyle w:val="ListParagraph"/>
        <w:numPr>
          <w:ilvl w:val="0"/>
          <w:numId w:val="2"/>
        </w:numPr>
      </w:pPr>
      <w:proofErr w:type="spellStart"/>
      <w:r>
        <w:t>Gatitul</w:t>
      </w:r>
      <w:proofErr w:type="spellEnd"/>
    </w:p>
    <w:p w14:paraId="0D2C0866" w14:textId="77777777" w:rsidR="00BF6F86" w:rsidRDefault="00000000">
      <w:pPr>
        <w:pStyle w:val="ListParagraph"/>
        <w:numPr>
          <w:ilvl w:val="0"/>
          <w:numId w:val="2"/>
        </w:numPr>
      </w:pPr>
      <w:proofErr w:type="spellStart"/>
      <w:r>
        <w:t>Gradinaritul</w:t>
      </w:r>
      <w:proofErr w:type="spellEnd"/>
    </w:p>
    <w:sectPr w:rsidR="00BF6F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307A" w14:textId="77777777" w:rsidR="00C87BB0" w:rsidRDefault="00C87BB0">
      <w:pPr>
        <w:spacing w:after="0" w:line="240" w:lineRule="auto"/>
      </w:pPr>
      <w:r>
        <w:separator/>
      </w:r>
    </w:p>
  </w:endnote>
  <w:endnote w:type="continuationSeparator" w:id="0">
    <w:p w14:paraId="4313F521" w14:textId="77777777" w:rsidR="00C87BB0" w:rsidRDefault="00C8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6847" w14:textId="77777777" w:rsidR="00C87BB0" w:rsidRDefault="00C87BB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1115F0" w14:textId="77777777" w:rsidR="00C87BB0" w:rsidRDefault="00C8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6E7B"/>
    <w:multiLevelType w:val="multilevel"/>
    <w:tmpl w:val="7310B2FC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895406D"/>
    <w:multiLevelType w:val="multilevel"/>
    <w:tmpl w:val="C40C7438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 w16cid:durableId="2011173629">
    <w:abstractNumId w:val="1"/>
  </w:num>
  <w:num w:numId="2" w16cid:durableId="2020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6F86"/>
    <w:rsid w:val="00BD20FE"/>
    <w:rsid w:val="00BF6F86"/>
    <w:rsid w:val="00C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C134"/>
  <w15:docId w15:val="{4B8E257A-8A58-4865-921C-0D844D7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avaro2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tti.utcluj.ro/files/Acasa/Site/FiseDisciplina/EaRo/05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ti.utcluj.ro/files/Acasa/Site/FiseDisciplina/EaRo/01a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tti.utcluj.ro/files/Acasa/Site/FiseDisciplina/EaRo/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EaRo/04a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Bianca Varo</dc:creator>
  <dc:description/>
  <cp:lastModifiedBy>Gabriela Varo</cp:lastModifiedBy>
  <cp:revision>2</cp:revision>
  <dcterms:created xsi:type="dcterms:W3CDTF">2023-11-01T10:05:00Z</dcterms:created>
  <dcterms:modified xsi:type="dcterms:W3CDTF">2023-11-01T10:05:00Z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2023-10-31T07:37:02Z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85d98e39-1037-46ea-b7e9-ee957cf00e65</vt:lpwstr>
  </property>
  <property fmtid="{D5CDD505-2E9C-101B-9397-08002B2CF9AE}" pid="8" name="MSIP_Label_5b58b62f-6f94-46bd-8089-18e64b0a9abb_ContentBits">
    <vt:lpwstr>0</vt:lpwstr>
  </property>
</Properties>
</file>